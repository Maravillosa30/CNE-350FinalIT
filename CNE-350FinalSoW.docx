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383A" w14:textId="7FE2AD98" w:rsidR="00C00E51" w:rsidRPr="00BF529C" w:rsidRDefault="00C00E51" w:rsidP="00C00E51">
      <w:pPr>
        <w:rPr>
          <w:rFonts w:ascii="Century Gothic" w:hAnsi="Century Gothic" w:cs="Arial"/>
          <w:b/>
          <w:noProof/>
          <w:color w:val="808080" w:themeColor="background1" w:themeShade="80"/>
        </w:rPr>
      </w:pPr>
      <w:r w:rsidRPr="0041215B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STATEMENT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</w:t>
      </w:r>
      <w:r w:rsidR="00C6622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OF WORK OUTLINE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ab/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ab/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ab/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ab/>
      </w:r>
    </w:p>
    <w:p w14:paraId="0757AEA6" w14:textId="65D4D25B" w:rsidR="00060732" w:rsidRPr="00AA5244" w:rsidRDefault="00510281" w:rsidP="00AA5244">
      <w:pPr>
        <w:rPr>
          <w:rFonts w:ascii="Century Gothic" w:hAnsi="Century Gothic" w:cs="Arial"/>
          <w:b/>
        </w:rPr>
      </w:pPr>
      <w:r w:rsidRPr="00AA5244">
        <w:rPr>
          <w:rFonts w:ascii="Century Gothic" w:hAnsi="Century Gothic" w:cs="Arial"/>
          <w:b/>
        </w:rPr>
        <w:t xml:space="preserve"> </w:t>
      </w:r>
    </w:p>
    <w:p w14:paraId="6E049268" w14:textId="55A453C2" w:rsidR="00413FBF" w:rsidRDefault="00413FBF" w:rsidP="00413FBF">
      <w:pPr>
        <w:ind w:left="360"/>
        <w:rPr>
          <w:rFonts w:ascii="Century Gothic" w:hAnsi="Century Gothic" w:cs="Arial"/>
          <w:b/>
          <w:color w:val="00B0F0"/>
          <w:sz w:val="32"/>
          <w:szCs w:val="32"/>
        </w:rPr>
      </w:pPr>
      <w:r w:rsidRPr="00AA5244">
        <w:rPr>
          <w:rFonts w:ascii="Century Gothic" w:hAnsi="Century Gothic" w:cs="Arial"/>
          <w:b/>
          <w:color w:val="00B0F0"/>
          <w:sz w:val="32"/>
          <w:szCs w:val="32"/>
        </w:rPr>
        <w:t>Team</w:t>
      </w:r>
      <w:r w:rsidR="004477CE" w:rsidRPr="00AA5244">
        <w:rPr>
          <w:rFonts w:ascii="Century Gothic" w:hAnsi="Century Gothic" w:cs="Arial"/>
          <w:b/>
          <w:color w:val="00B0F0"/>
          <w:sz w:val="32"/>
          <w:szCs w:val="32"/>
        </w:rPr>
        <w:t>:</w:t>
      </w:r>
      <w:r w:rsidRPr="00AA5244">
        <w:rPr>
          <w:rFonts w:ascii="Century Gothic" w:hAnsi="Century Gothic" w:cs="Arial"/>
          <w:b/>
          <w:color w:val="00B0F0"/>
          <w:sz w:val="32"/>
          <w:szCs w:val="32"/>
        </w:rPr>
        <w:t xml:space="preserve"> ShadedMariposa</w:t>
      </w:r>
      <w:r w:rsidR="00672E4E" w:rsidRPr="00AA5244">
        <w:rPr>
          <w:rFonts w:ascii="Century Gothic" w:hAnsi="Century Gothic" w:cs="Arial"/>
          <w:b/>
          <w:color w:val="00B0F0"/>
          <w:sz w:val="32"/>
          <w:szCs w:val="32"/>
        </w:rPr>
        <w:t>IT</w:t>
      </w:r>
    </w:p>
    <w:p w14:paraId="225F7B2A" w14:textId="77777777" w:rsidR="00D53D76" w:rsidRDefault="00D53D76" w:rsidP="00413FBF">
      <w:pPr>
        <w:ind w:left="360"/>
        <w:rPr>
          <w:rFonts w:ascii="Century Gothic" w:hAnsi="Century Gothic" w:cs="Arial"/>
          <w:b/>
          <w:color w:val="00B0F0"/>
          <w:sz w:val="32"/>
          <w:szCs w:val="32"/>
        </w:rPr>
      </w:pPr>
    </w:p>
    <w:p w14:paraId="286773E6" w14:textId="6F097A9A" w:rsidR="00AA5244" w:rsidRPr="003D5F13" w:rsidRDefault="00AA5244" w:rsidP="00AA5244">
      <w:pPr>
        <w:pStyle w:val="ListParagraph"/>
        <w:numPr>
          <w:ilvl w:val="0"/>
          <w:numId w:val="11"/>
        </w:numPr>
        <w:rPr>
          <w:rFonts w:ascii="Century Gothic" w:hAnsi="Century Gothic" w:cs="Arial"/>
          <w:b/>
        </w:rPr>
      </w:pPr>
      <w:r w:rsidRPr="003D5F13">
        <w:rPr>
          <w:rFonts w:ascii="Century Gothic" w:hAnsi="Century Gothic" w:cs="Arial"/>
          <w:b/>
        </w:rPr>
        <w:t xml:space="preserve">Scope </w:t>
      </w:r>
      <w:r w:rsidR="003D5F13" w:rsidRPr="003D5F13">
        <w:rPr>
          <w:rFonts w:ascii="Century Gothic" w:hAnsi="Century Gothic" w:cs="Arial"/>
          <w:b/>
        </w:rPr>
        <w:t xml:space="preserve">of the Project. </w:t>
      </w:r>
    </w:p>
    <w:p w14:paraId="05AE60AF" w14:textId="5FE6AD33" w:rsidR="00672E4E" w:rsidRDefault="003A19F8" w:rsidP="003B20F5">
      <w:pPr>
        <w:ind w:firstLine="720"/>
        <w:rPr>
          <w:rFonts w:ascii="Century Gothic" w:hAnsi="Century Gothic" w:cs="Arial"/>
          <w:bCs/>
        </w:rPr>
      </w:pPr>
      <w:r w:rsidRPr="00B0331B">
        <w:rPr>
          <w:rFonts w:ascii="Century Gothic" w:hAnsi="Century Gothic" w:cs="Arial"/>
          <w:bCs/>
        </w:rPr>
        <w:t xml:space="preserve">This project </w:t>
      </w:r>
      <w:r w:rsidR="00007F21" w:rsidRPr="00B0331B">
        <w:rPr>
          <w:rFonts w:ascii="Century Gothic" w:hAnsi="Century Gothic" w:cs="Arial"/>
          <w:bCs/>
        </w:rPr>
        <w:t xml:space="preserve">will consist </w:t>
      </w:r>
      <w:r w:rsidR="00B0331B" w:rsidRPr="00B0331B">
        <w:rPr>
          <w:rFonts w:ascii="Century Gothic" w:hAnsi="Century Gothic" w:cs="Arial"/>
          <w:bCs/>
        </w:rPr>
        <w:t>of</w:t>
      </w:r>
      <w:r w:rsidR="00007F21" w:rsidRPr="00B0331B">
        <w:rPr>
          <w:rFonts w:ascii="Century Gothic" w:hAnsi="Century Gothic" w:cs="Arial"/>
          <w:bCs/>
        </w:rPr>
        <w:t xml:space="preserve"> Turning a Ras</w:t>
      </w:r>
      <w:r w:rsidR="00525C76" w:rsidRPr="00B0331B">
        <w:rPr>
          <w:rFonts w:ascii="Century Gothic" w:hAnsi="Century Gothic" w:cs="Arial"/>
          <w:bCs/>
        </w:rPr>
        <w:t>pberry Pi into a Media Center</w:t>
      </w:r>
      <w:r w:rsidR="00B0331B" w:rsidRPr="00B0331B">
        <w:rPr>
          <w:rFonts w:ascii="Century Gothic" w:hAnsi="Century Gothic" w:cs="Arial"/>
          <w:bCs/>
        </w:rPr>
        <w:t xml:space="preserve">. </w:t>
      </w:r>
    </w:p>
    <w:p w14:paraId="2DB20DCC" w14:textId="77777777" w:rsidR="000F620E" w:rsidRDefault="000F620E" w:rsidP="000F620E">
      <w:pPr>
        <w:ind w:left="360"/>
        <w:rPr>
          <w:rFonts w:ascii="Century Gothic" w:hAnsi="Century Gothic" w:cs="Arial"/>
          <w:bCs/>
        </w:rPr>
      </w:pPr>
    </w:p>
    <w:p w14:paraId="72EDD391" w14:textId="168707A3" w:rsidR="000F620E" w:rsidRPr="005933BC" w:rsidRDefault="000F620E" w:rsidP="000F620E">
      <w:pPr>
        <w:ind w:left="360"/>
        <w:rPr>
          <w:rFonts w:ascii="Century Gothic" w:hAnsi="Century Gothic" w:cs="Arial"/>
          <w:b/>
        </w:rPr>
      </w:pPr>
      <w:r w:rsidRPr="005933BC">
        <w:rPr>
          <w:rFonts w:ascii="Century Gothic" w:hAnsi="Century Gothic" w:cs="Arial"/>
          <w:b/>
        </w:rPr>
        <w:t>2. Description</w:t>
      </w:r>
      <w:r w:rsidR="00C64B88" w:rsidRPr="005933BC">
        <w:rPr>
          <w:rFonts w:ascii="Century Gothic" w:hAnsi="Century Gothic" w:cs="Arial"/>
          <w:b/>
        </w:rPr>
        <w:t>:</w:t>
      </w:r>
    </w:p>
    <w:p w14:paraId="03A4789C" w14:textId="17E6CA51" w:rsidR="00C64B88" w:rsidRDefault="00C64B88" w:rsidP="003B20F5">
      <w:pPr>
        <w:ind w:left="720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Cs/>
        </w:rPr>
        <w:t>In this project</w:t>
      </w:r>
      <w:r w:rsidR="00B42F2B">
        <w:rPr>
          <w:rFonts w:ascii="Century Gothic" w:hAnsi="Century Gothic" w:cs="Arial"/>
          <w:bCs/>
        </w:rPr>
        <w:t xml:space="preserve">, </w:t>
      </w:r>
      <w:r>
        <w:rPr>
          <w:rFonts w:ascii="Century Gothic" w:hAnsi="Century Gothic" w:cs="Arial"/>
          <w:bCs/>
        </w:rPr>
        <w:t>we will use OS</w:t>
      </w:r>
      <w:r w:rsidR="003821D8">
        <w:rPr>
          <w:rFonts w:ascii="Century Gothic" w:hAnsi="Century Gothic" w:cs="Arial"/>
          <w:bCs/>
        </w:rPr>
        <w:t>MC</w:t>
      </w:r>
      <w:r>
        <w:rPr>
          <w:rFonts w:ascii="Century Gothic" w:hAnsi="Century Gothic" w:cs="Arial"/>
          <w:bCs/>
        </w:rPr>
        <w:t xml:space="preserve"> application</w:t>
      </w:r>
      <w:r w:rsidR="00816A2C">
        <w:rPr>
          <w:rFonts w:ascii="Century Gothic" w:hAnsi="Century Gothic" w:cs="Arial"/>
          <w:bCs/>
        </w:rPr>
        <w:t xml:space="preserve"> </w:t>
      </w:r>
      <w:r w:rsidR="00B5255C">
        <w:rPr>
          <w:rFonts w:ascii="Century Gothic" w:hAnsi="Century Gothic" w:cs="Arial"/>
          <w:bCs/>
        </w:rPr>
        <w:t xml:space="preserve">which </w:t>
      </w:r>
      <w:r w:rsidR="00825D11" w:rsidRPr="00825D11">
        <w:rPr>
          <w:rFonts w:ascii="Century Gothic" w:hAnsi="Century Gothic" w:cs="Arial"/>
          <w:bCs/>
        </w:rPr>
        <w:t xml:space="preserve"> is a free and </w:t>
      </w:r>
      <w:r w:rsidR="00B5255C" w:rsidRPr="003A0BEC">
        <w:rPr>
          <w:rFonts w:ascii="Century Gothic" w:hAnsi="Century Gothic" w:cs="Arial"/>
          <w:bCs/>
          <w:color w:val="FF0000"/>
        </w:rPr>
        <w:t>open-source</w:t>
      </w:r>
      <w:r w:rsidR="00825D11" w:rsidRPr="003A0BEC">
        <w:rPr>
          <w:rFonts w:ascii="Century Gothic" w:hAnsi="Century Gothic" w:cs="Arial"/>
          <w:bCs/>
          <w:color w:val="FF0000"/>
        </w:rPr>
        <w:t xml:space="preserve"> media center </w:t>
      </w:r>
      <w:r w:rsidR="00825D11" w:rsidRPr="00825D11">
        <w:rPr>
          <w:rFonts w:ascii="Century Gothic" w:hAnsi="Century Gothic" w:cs="Arial"/>
          <w:bCs/>
        </w:rPr>
        <w:t>built for the people, by the people</w:t>
      </w:r>
      <w:r w:rsidR="000B13F9">
        <w:rPr>
          <w:rFonts w:ascii="Century Gothic" w:hAnsi="Century Gothic" w:cs="Arial"/>
          <w:bCs/>
        </w:rPr>
        <w:t xml:space="preserve"> </w:t>
      </w:r>
      <w:r w:rsidR="000B13F9" w:rsidRPr="000B13F9">
        <w:rPr>
          <w:rFonts w:ascii="Century Gothic" w:hAnsi="Century Gothic" w:cs="Arial"/>
          <w:b/>
        </w:rPr>
        <w:t xml:space="preserve">( definition provided by </w:t>
      </w:r>
      <w:r w:rsidR="000B13F9" w:rsidRPr="000B13F9">
        <w:rPr>
          <w:rFonts w:ascii="Century Gothic" w:hAnsi="Century Gothic" w:cs="Arial"/>
          <w:b/>
        </w:rPr>
        <w:t>osmc.tv</w:t>
      </w:r>
      <w:r w:rsidR="000B13F9" w:rsidRPr="000B13F9">
        <w:rPr>
          <w:rFonts w:ascii="Century Gothic" w:hAnsi="Century Gothic" w:cs="Arial"/>
          <w:b/>
        </w:rPr>
        <w:t>)</w:t>
      </w:r>
      <w:r w:rsidR="004130DC">
        <w:rPr>
          <w:rFonts w:ascii="Century Gothic" w:hAnsi="Century Gothic" w:cs="Arial"/>
          <w:b/>
        </w:rPr>
        <w:t xml:space="preserve"> </w:t>
      </w:r>
      <w:r w:rsidR="004130DC" w:rsidRPr="00B479F0">
        <w:rPr>
          <w:rFonts w:ascii="Century Gothic" w:hAnsi="Century Gothic" w:cs="Arial"/>
          <w:bCs/>
        </w:rPr>
        <w:t xml:space="preserve">to create a media center  using a </w:t>
      </w:r>
      <w:r w:rsidR="00B479F0" w:rsidRPr="00B479F0">
        <w:rPr>
          <w:rFonts w:ascii="Century Gothic" w:hAnsi="Century Gothic" w:cs="Arial"/>
          <w:bCs/>
        </w:rPr>
        <w:t xml:space="preserve">Raspberry Pi. </w:t>
      </w:r>
    </w:p>
    <w:p w14:paraId="5A4464A4" w14:textId="5221517F" w:rsidR="00DB0ED7" w:rsidRDefault="00DB0ED7" w:rsidP="000E356B">
      <w:pPr>
        <w:rPr>
          <w:rFonts w:ascii="Century Gothic" w:hAnsi="Century Gothic" w:cs="Arial"/>
          <w:b/>
        </w:rPr>
      </w:pPr>
    </w:p>
    <w:p w14:paraId="0B4A7363" w14:textId="05354B57" w:rsidR="003632AB" w:rsidRPr="00E77894" w:rsidRDefault="00C63FF6" w:rsidP="00C63FF6">
      <w:pPr>
        <w:rPr>
          <w:rFonts w:ascii="Century Gothic" w:hAnsi="Century Gothic" w:cs="Arial"/>
          <w:b/>
        </w:rPr>
      </w:pPr>
      <w:r w:rsidRPr="00E77894">
        <w:rPr>
          <w:rFonts w:ascii="Century Gothic" w:hAnsi="Century Gothic" w:cs="Arial"/>
          <w:b/>
        </w:rPr>
        <w:t xml:space="preserve">    3.  List of Required </w:t>
      </w:r>
      <w:r w:rsidR="003632AB" w:rsidRPr="00E77894">
        <w:rPr>
          <w:rFonts w:ascii="Century Gothic" w:hAnsi="Century Gothic" w:cs="Arial"/>
          <w:b/>
        </w:rPr>
        <w:t>Equipment</w:t>
      </w:r>
      <w:r w:rsidR="001D6BFA">
        <w:rPr>
          <w:rFonts w:ascii="Century Gothic" w:hAnsi="Century Gothic" w:cs="Arial"/>
          <w:b/>
        </w:rPr>
        <w:t xml:space="preserve"> and Software:</w:t>
      </w:r>
    </w:p>
    <w:p w14:paraId="6B0F7362" w14:textId="241CBD53" w:rsidR="003632AB" w:rsidRPr="001D6BFA" w:rsidRDefault="003632AB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 w:rsidRPr="001D6BFA">
        <w:rPr>
          <w:rFonts w:ascii="Century Gothic" w:hAnsi="Century Gothic" w:cs="Arial"/>
          <w:bCs/>
        </w:rPr>
        <w:t>Raspberry Pi</w:t>
      </w:r>
      <w:r w:rsidR="00D53D76">
        <w:rPr>
          <w:rFonts w:ascii="Century Gothic" w:hAnsi="Century Gothic" w:cs="Arial"/>
          <w:bCs/>
        </w:rPr>
        <w:t>.</w:t>
      </w:r>
    </w:p>
    <w:p w14:paraId="61885C45" w14:textId="2AEB68B5" w:rsidR="003632AB" w:rsidRPr="001D6BFA" w:rsidRDefault="001265AC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 w:rsidRPr="001D6BFA">
        <w:rPr>
          <w:rFonts w:ascii="Century Gothic" w:hAnsi="Century Gothic" w:cs="Arial"/>
          <w:bCs/>
        </w:rPr>
        <w:t>OS</w:t>
      </w:r>
      <w:r w:rsidR="003821D8">
        <w:rPr>
          <w:rFonts w:ascii="Century Gothic" w:hAnsi="Century Gothic" w:cs="Arial"/>
          <w:bCs/>
        </w:rPr>
        <w:t>MC</w:t>
      </w:r>
      <w:r w:rsidRPr="001D6BFA">
        <w:rPr>
          <w:rFonts w:ascii="Century Gothic" w:hAnsi="Century Gothic" w:cs="Arial"/>
          <w:bCs/>
        </w:rPr>
        <w:t xml:space="preserve"> software</w:t>
      </w:r>
      <w:r w:rsidR="00D53D76">
        <w:rPr>
          <w:rFonts w:ascii="Century Gothic" w:hAnsi="Century Gothic" w:cs="Arial"/>
          <w:bCs/>
        </w:rPr>
        <w:t>.</w:t>
      </w:r>
    </w:p>
    <w:p w14:paraId="17DE0ED3" w14:textId="4F9D991B" w:rsidR="001265AC" w:rsidRDefault="00D53D76" w:rsidP="00FA79EB">
      <w:pPr>
        <w:pStyle w:val="ListParagraph"/>
        <w:numPr>
          <w:ilvl w:val="1"/>
          <w:numId w:val="10"/>
        </w:num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>Optional Peripheral devices</w:t>
      </w:r>
      <w:r w:rsidR="001265AC" w:rsidRPr="001D6BFA">
        <w:rPr>
          <w:rFonts w:ascii="Century Gothic" w:hAnsi="Century Gothic" w:cs="Arial"/>
          <w:bCs/>
        </w:rPr>
        <w:t xml:space="preserve">: Keyboard, Mouse, </w:t>
      </w:r>
      <w:r w:rsidR="00E77894" w:rsidRPr="001D6BFA">
        <w:rPr>
          <w:rFonts w:ascii="Century Gothic" w:hAnsi="Century Gothic" w:cs="Arial"/>
          <w:bCs/>
        </w:rPr>
        <w:t xml:space="preserve">Remote or game console. </w:t>
      </w:r>
    </w:p>
    <w:p w14:paraId="3CB13D37" w14:textId="77777777" w:rsidR="00877CEF" w:rsidRPr="00877CEF" w:rsidRDefault="00877CEF" w:rsidP="00877CEF">
      <w:pPr>
        <w:rPr>
          <w:rFonts w:ascii="Century Gothic" w:hAnsi="Century Gothic" w:cs="Arial"/>
          <w:bCs/>
        </w:rPr>
      </w:pPr>
    </w:p>
    <w:p w14:paraId="27E577DE" w14:textId="3A2F1AAC" w:rsidR="001D6BFA" w:rsidRPr="00AF23A2" w:rsidRDefault="001D6BFA" w:rsidP="001D6BFA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Cs/>
        </w:rPr>
        <w:t xml:space="preserve">    </w:t>
      </w:r>
      <w:r w:rsidRPr="00AF23A2">
        <w:rPr>
          <w:rFonts w:ascii="Century Gothic" w:hAnsi="Century Gothic" w:cs="Arial"/>
          <w:b/>
        </w:rPr>
        <w:t xml:space="preserve">4. </w:t>
      </w:r>
      <w:r w:rsidR="00E109AA" w:rsidRPr="00AF23A2">
        <w:rPr>
          <w:rFonts w:ascii="Century Gothic" w:hAnsi="Century Gothic" w:cs="Arial"/>
          <w:b/>
        </w:rPr>
        <w:t xml:space="preserve"> </w:t>
      </w:r>
      <w:r w:rsidR="00877CEF" w:rsidRPr="00AF23A2">
        <w:rPr>
          <w:rFonts w:ascii="Century Gothic" w:hAnsi="Century Gothic" w:cs="Arial"/>
          <w:b/>
        </w:rPr>
        <w:t xml:space="preserve">Strategic Plan </w:t>
      </w:r>
    </w:p>
    <w:p w14:paraId="16777537" w14:textId="03ECBB87" w:rsidR="00877CEF" w:rsidRDefault="00877CEF" w:rsidP="001D6BFA">
      <w:pPr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Cs/>
        </w:rPr>
        <w:t xml:space="preserve">       </w:t>
      </w:r>
      <w:r w:rsidR="003B20F5">
        <w:rPr>
          <w:rFonts w:ascii="Century Gothic" w:hAnsi="Century Gothic" w:cs="Arial"/>
          <w:bCs/>
        </w:rPr>
        <w:tab/>
      </w:r>
      <w:r w:rsidR="0017061F">
        <w:rPr>
          <w:rFonts w:ascii="Century Gothic" w:hAnsi="Century Gothic" w:cs="Arial"/>
          <w:bCs/>
        </w:rPr>
        <w:t>The team will install OS</w:t>
      </w:r>
      <w:r w:rsidR="003821D8">
        <w:rPr>
          <w:rFonts w:ascii="Century Gothic" w:hAnsi="Century Gothic" w:cs="Arial"/>
          <w:bCs/>
        </w:rPr>
        <w:t>M</w:t>
      </w:r>
      <w:r w:rsidR="00422EF5">
        <w:rPr>
          <w:rFonts w:ascii="Century Gothic" w:hAnsi="Century Gothic" w:cs="Arial"/>
          <w:bCs/>
        </w:rPr>
        <w:t>C</w:t>
      </w:r>
      <w:r w:rsidR="00E56D40">
        <w:rPr>
          <w:rFonts w:ascii="Century Gothic" w:hAnsi="Century Gothic" w:cs="Arial"/>
          <w:bCs/>
        </w:rPr>
        <w:t xml:space="preserve"> on a Raspberry P</w:t>
      </w:r>
      <w:r w:rsidR="00397200">
        <w:rPr>
          <w:rFonts w:ascii="Century Gothic" w:hAnsi="Century Gothic" w:cs="Arial"/>
          <w:bCs/>
        </w:rPr>
        <w:t xml:space="preserve">i and </w:t>
      </w:r>
      <w:r w:rsidR="00AF23A2">
        <w:rPr>
          <w:rFonts w:ascii="Century Gothic" w:hAnsi="Century Gothic" w:cs="Arial"/>
          <w:bCs/>
        </w:rPr>
        <w:t xml:space="preserve">perform the necessary configurations. </w:t>
      </w:r>
    </w:p>
    <w:p w14:paraId="769107F2" w14:textId="77777777" w:rsidR="00AF23A2" w:rsidRDefault="00AF23A2" w:rsidP="001D6BFA">
      <w:pPr>
        <w:rPr>
          <w:rFonts w:ascii="Century Gothic" w:hAnsi="Century Gothic" w:cs="Arial"/>
          <w:bCs/>
        </w:rPr>
      </w:pPr>
    </w:p>
    <w:p w14:paraId="01D2F812" w14:textId="1663C252" w:rsidR="00CC4106" w:rsidRDefault="00715501" w:rsidP="001D6BFA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Cs/>
        </w:rPr>
        <w:t xml:space="preserve">   </w:t>
      </w:r>
      <w:r w:rsidR="00CC4106">
        <w:rPr>
          <w:rFonts w:ascii="Century Gothic" w:hAnsi="Century Gothic" w:cs="Arial"/>
          <w:bCs/>
        </w:rPr>
        <w:t xml:space="preserve"> </w:t>
      </w:r>
      <w:r w:rsidRPr="00CC4106">
        <w:rPr>
          <w:rFonts w:ascii="Century Gothic" w:hAnsi="Century Gothic" w:cs="Arial"/>
          <w:b/>
        </w:rPr>
        <w:t xml:space="preserve">5. </w:t>
      </w:r>
      <w:r w:rsidR="00CC4106" w:rsidRPr="00CC4106">
        <w:rPr>
          <w:rFonts w:ascii="Century Gothic" w:hAnsi="Century Gothic" w:cs="Arial"/>
          <w:b/>
        </w:rPr>
        <w:t xml:space="preserve">Tentative Schedule </w:t>
      </w:r>
    </w:p>
    <w:p w14:paraId="21183F72" w14:textId="5ADF944E" w:rsidR="00CC4106" w:rsidRPr="00FA79EB" w:rsidRDefault="00C2407C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 xml:space="preserve">03/10/2024  Brainstorming on Several Project ideas. </w:t>
      </w:r>
    </w:p>
    <w:p w14:paraId="23AE27BC" w14:textId="37AF437F" w:rsidR="00C2407C" w:rsidRPr="00FA79EB" w:rsidRDefault="00F5508E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 xml:space="preserve">03/11/2024 Decided on Using the Pi as a Media </w:t>
      </w:r>
      <w:r w:rsidR="00EA118B" w:rsidRPr="00FA79EB">
        <w:rPr>
          <w:rFonts w:ascii="Century Gothic" w:hAnsi="Century Gothic" w:cs="Arial"/>
          <w:bCs/>
        </w:rPr>
        <w:t>Center</w:t>
      </w:r>
      <w:r w:rsidR="00723F65" w:rsidRPr="00FA79EB">
        <w:rPr>
          <w:rFonts w:ascii="Century Gothic" w:hAnsi="Century Gothic" w:cs="Arial"/>
          <w:bCs/>
        </w:rPr>
        <w:t>.</w:t>
      </w:r>
      <w:r w:rsidR="00EA118B" w:rsidRPr="00FA79EB">
        <w:rPr>
          <w:rFonts w:ascii="Century Gothic" w:hAnsi="Century Gothic" w:cs="Arial"/>
          <w:bCs/>
        </w:rPr>
        <w:t xml:space="preserve"> </w:t>
      </w:r>
    </w:p>
    <w:p w14:paraId="3B92D2EC" w14:textId="39A596AE" w:rsidR="004E519D" w:rsidRPr="00FA79EB" w:rsidRDefault="004E519D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>03/13/2024</w:t>
      </w:r>
      <w:r w:rsidR="00723F65" w:rsidRPr="00FA79EB">
        <w:rPr>
          <w:rFonts w:ascii="Century Gothic" w:hAnsi="Century Gothic" w:cs="Arial"/>
          <w:bCs/>
        </w:rPr>
        <w:t xml:space="preserve"> Submit Statement of Work to the Professor.</w:t>
      </w:r>
    </w:p>
    <w:p w14:paraId="311CC6E7" w14:textId="6320BFB1" w:rsidR="00723F65" w:rsidRPr="00FA79EB" w:rsidRDefault="00577730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>03/14/202</w:t>
      </w:r>
      <w:r w:rsidR="00B032B3" w:rsidRPr="00FA79EB">
        <w:rPr>
          <w:rFonts w:ascii="Century Gothic" w:hAnsi="Century Gothic" w:cs="Arial"/>
          <w:bCs/>
        </w:rPr>
        <w:t>4</w:t>
      </w:r>
      <w:r w:rsidRPr="00FA79EB">
        <w:rPr>
          <w:rFonts w:ascii="Century Gothic" w:hAnsi="Century Gothic" w:cs="Arial"/>
          <w:bCs/>
        </w:rPr>
        <w:t xml:space="preserve"> </w:t>
      </w:r>
      <w:r w:rsidR="003D60BB" w:rsidRPr="00FA79EB">
        <w:rPr>
          <w:rFonts w:ascii="Century Gothic" w:hAnsi="Century Gothic" w:cs="Arial"/>
          <w:bCs/>
        </w:rPr>
        <w:t>Download OS</w:t>
      </w:r>
      <w:r w:rsidR="00936B78" w:rsidRPr="00FA79EB">
        <w:rPr>
          <w:rFonts w:ascii="Century Gothic" w:hAnsi="Century Gothic" w:cs="Arial"/>
          <w:bCs/>
        </w:rPr>
        <w:t xml:space="preserve">MC </w:t>
      </w:r>
      <w:r w:rsidR="004650F7" w:rsidRPr="00FA79EB">
        <w:rPr>
          <w:rFonts w:ascii="Century Gothic" w:hAnsi="Century Gothic" w:cs="Arial"/>
          <w:bCs/>
        </w:rPr>
        <w:t>on the SD card</w:t>
      </w:r>
      <w:r w:rsidR="008D7C0F" w:rsidRPr="00FA79EB">
        <w:rPr>
          <w:rFonts w:ascii="Century Gothic" w:hAnsi="Century Gothic" w:cs="Arial"/>
          <w:bCs/>
        </w:rPr>
        <w:t xml:space="preserve"> and configure the </w:t>
      </w:r>
      <w:r w:rsidR="00864247" w:rsidRPr="00FA79EB">
        <w:rPr>
          <w:rFonts w:ascii="Century Gothic" w:hAnsi="Century Gothic" w:cs="Arial"/>
          <w:bCs/>
        </w:rPr>
        <w:t xml:space="preserve">application. </w:t>
      </w:r>
    </w:p>
    <w:p w14:paraId="7EABCFA1" w14:textId="45D52272" w:rsidR="00864247" w:rsidRPr="00FA79EB" w:rsidRDefault="00864247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>03/15/202</w:t>
      </w:r>
      <w:r w:rsidR="00B032B3" w:rsidRPr="00FA79EB">
        <w:rPr>
          <w:rFonts w:ascii="Century Gothic" w:hAnsi="Century Gothic" w:cs="Arial"/>
          <w:bCs/>
        </w:rPr>
        <w:t>4</w:t>
      </w:r>
      <w:r w:rsidRPr="00FA79EB">
        <w:rPr>
          <w:rFonts w:ascii="Century Gothic" w:hAnsi="Century Gothic" w:cs="Arial"/>
          <w:bCs/>
        </w:rPr>
        <w:t xml:space="preserve"> Test the application</w:t>
      </w:r>
      <w:r w:rsidR="006E697C" w:rsidRPr="00FA79EB">
        <w:rPr>
          <w:rFonts w:ascii="Century Gothic" w:hAnsi="Century Gothic" w:cs="Arial"/>
          <w:bCs/>
        </w:rPr>
        <w:t xml:space="preserve"> and add services. </w:t>
      </w:r>
    </w:p>
    <w:p w14:paraId="41C1162E" w14:textId="7961E63E" w:rsidR="00AF23A2" w:rsidRPr="00FA79EB" w:rsidRDefault="00B032B3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 xml:space="preserve">03/16/2024  </w:t>
      </w:r>
      <w:r w:rsidR="00C32895" w:rsidRPr="00FA79EB">
        <w:rPr>
          <w:rFonts w:ascii="Century Gothic" w:hAnsi="Century Gothic" w:cs="Arial"/>
          <w:bCs/>
        </w:rPr>
        <w:t xml:space="preserve">Debug or finetune the application and services. </w:t>
      </w:r>
    </w:p>
    <w:p w14:paraId="6D9BF8A6" w14:textId="7B6782FD" w:rsidR="004573E2" w:rsidRPr="00FA79EB" w:rsidRDefault="004573E2" w:rsidP="00FA79EB">
      <w:pPr>
        <w:pStyle w:val="ListParagraph"/>
        <w:numPr>
          <w:ilvl w:val="0"/>
          <w:numId w:val="9"/>
        </w:numPr>
        <w:rPr>
          <w:rFonts w:ascii="Century Gothic" w:hAnsi="Century Gothic" w:cs="Arial"/>
          <w:bCs/>
        </w:rPr>
      </w:pPr>
      <w:r w:rsidRPr="00FA79EB">
        <w:rPr>
          <w:rFonts w:ascii="Century Gothic" w:hAnsi="Century Gothic" w:cs="Arial"/>
          <w:bCs/>
        </w:rPr>
        <w:t>03/</w:t>
      </w:r>
      <w:r w:rsidR="00BF2F16" w:rsidRPr="00FA79EB">
        <w:rPr>
          <w:rFonts w:ascii="Century Gothic" w:hAnsi="Century Gothic" w:cs="Arial"/>
          <w:bCs/>
        </w:rPr>
        <w:t xml:space="preserve">20/2024  Project Demonstration </w:t>
      </w:r>
    </w:p>
    <w:p w14:paraId="6A148900" w14:textId="77777777" w:rsidR="001D6BFA" w:rsidRPr="001D6BFA" w:rsidRDefault="001D6BFA" w:rsidP="001D6BFA">
      <w:pPr>
        <w:rPr>
          <w:rFonts w:ascii="Century Gothic" w:hAnsi="Century Gothic" w:cs="Arial"/>
          <w:bCs/>
        </w:rPr>
      </w:pPr>
    </w:p>
    <w:p w14:paraId="7EB58DBD" w14:textId="256AC153" w:rsidR="00D37C2B" w:rsidRPr="000E356B" w:rsidRDefault="00D37C2B" w:rsidP="000E356B">
      <w:pPr>
        <w:rPr>
          <w:rFonts w:ascii="Century Gothic" w:hAnsi="Century Gothic" w:cs="Arial"/>
          <w:sz w:val="36"/>
          <w:szCs w:val="36"/>
        </w:rPr>
      </w:pPr>
    </w:p>
    <w:tbl>
      <w:tblPr>
        <w:tblStyle w:val="SignatureTable"/>
        <w:tblW w:w="0" w:type="auto"/>
        <w:tblInd w:w="-90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Enter Client and Company Names and Titles in this table"/>
      </w:tblPr>
      <w:tblGrid>
        <w:gridCol w:w="973"/>
        <w:gridCol w:w="3215"/>
        <w:gridCol w:w="803"/>
        <w:gridCol w:w="884"/>
        <w:gridCol w:w="3215"/>
      </w:tblGrid>
      <w:tr w:rsidR="00A45299" w:rsidRPr="00976A49" w14:paraId="445D1FF8" w14:textId="77777777" w:rsidTr="00022555">
        <w:trPr>
          <w:trHeight w:val="850"/>
        </w:trPr>
        <w:tc>
          <w:tcPr>
            <w:tcW w:w="973" w:type="dxa"/>
            <w:vAlign w:val="bottom"/>
          </w:tcPr>
          <w:p w14:paraId="736D8CAE" w14:textId="77777777" w:rsidR="00A45299" w:rsidRDefault="00A45299" w:rsidP="00A42B16">
            <w:pPr>
              <w:pStyle w:val="FormHeading"/>
              <w:keepNext/>
              <w:keepLines/>
              <w:spacing w:before="0"/>
              <w:rPr>
                <w:sz w:val="20"/>
              </w:rPr>
            </w:pPr>
          </w:p>
          <w:p w14:paraId="4CBAD590" w14:textId="77777777" w:rsidR="00A45299" w:rsidRDefault="00A45299" w:rsidP="00A42B16"/>
          <w:p w14:paraId="369FD3F3" w14:textId="77777777" w:rsidR="00A45299" w:rsidRPr="00021296" w:rsidRDefault="00A45299" w:rsidP="00A42B16"/>
        </w:tc>
        <w:tc>
          <w:tcPr>
            <w:tcW w:w="3215" w:type="dxa"/>
            <w:vAlign w:val="bottom"/>
          </w:tcPr>
          <w:p w14:paraId="18821A20" w14:textId="1C2E180A" w:rsidR="00A45299" w:rsidRPr="00312B99" w:rsidRDefault="00466392" w:rsidP="00A42B16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4477CE">
              <w:rPr>
                <w:b/>
                <w:bCs/>
                <w:i/>
                <w:iCs/>
                <w:color w:val="00B0F0"/>
                <w:sz w:val="28"/>
                <w:szCs w:val="28"/>
              </w:rPr>
              <w:t>Team</w:t>
            </w:r>
            <w:r w:rsidR="004477CE" w:rsidRPr="004477CE">
              <w:rPr>
                <w:b/>
                <w:bCs/>
                <w:i/>
                <w:iCs/>
                <w:color w:val="00B0F0"/>
                <w:sz w:val="28"/>
                <w:szCs w:val="28"/>
              </w:rPr>
              <w:t>:</w:t>
            </w:r>
            <w:r w:rsidRPr="004477CE">
              <w:rPr>
                <w:b/>
                <w:bCs/>
                <w:i/>
                <w:iCs/>
                <w:color w:val="00B0F0"/>
                <w:sz w:val="28"/>
                <w:szCs w:val="28"/>
              </w:rPr>
              <w:t xml:space="preserve"> ShadedMariposaIT</w:t>
            </w:r>
          </w:p>
        </w:tc>
        <w:tc>
          <w:tcPr>
            <w:tcW w:w="803" w:type="dxa"/>
            <w:vAlign w:val="bottom"/>
          </w:tcPr>
          <w:p w14:paraId="5230FCF0" w14:textId="77777777" w:rsidR="00A45299" w:rsidRPr="00976A49" w:rsidRDefault="00A45299" w:rsidP="00A42B16">
            <w:pPr>
              <w:pStyle w:val="FormHeading"/>
              <w:spacing w:before="0"/>
              <w:rPr>
                <w:sz w:val="20"/>
              </w:rPr>
            </w:pPr>
          </w:p>
        </w:tc>
        <w:tc>
          <w:tcPr>
            <w:tcW w:w="884" w:type="dxa"/>
            <w:vAlign w:val="bottom"/>
          </w:tcPr>
          <w:p w14:paraId="3C646FAF" w14:textId="77777777" w:rsidR="00A45299" w:rsidRPr="00021296" w:rsidRDefault="00A45299" w:rsidP="00A42B16">
            <w:pPr>
              <w:pStyle w:val="FormHeading"/>
              <w:spacing w:before="0"/>
              <w:rPr>
                <w:sz w:val="24"/>
                <w:szCs w:val="24"/>
              </w:rPr>
            </w:pPr>
          </w:p>
        </w:tc>
        <w:tc>
          <w:tcPr>
            <w:tcW w:w="3215" w:type="dxa"/>
            <w:vAlign w:val="bottom"/>
          </w:tcPr>
          <w:p w14:paraId="22CF8761" w14:textId="5FA24CDB" w:rsidR="00A45299" w:rsidRPr="00021296" w:rsidRDefault="00A45299" w:rsidP="00A42B16">
            <w:pPr>
              <w:rPr>
                <w:b/>
                <w:bCs/>
                <w:sz w:val="24"/>
                <w:szCs w:val="24"/>
              </w:rPr>
            </w:pPr>
          </w:p>
          <w:p w14:paraId="0E894D0A" w14:textId="77777777" w:rsidR="00A45299" w:rsidRPr="00021296" w:rsidRDefault="00A45299" w:rsidP="00A42B16">
            <w:pPr>
              <w:pStyle w:val="FormHeading"/>
              <w:spacing w:before="0"/>
              <w:rPr>
                <w:sz w:val="24"/>
                <w:szCs w:val="24"/>
              </w:rPr>
            </w:pPr>
          </w:p>
        </w:tc>
      </w:tr>
      <w:tr w:rsidR="00A45299" w14:paraId="40BA51E4" w14:textId="77777777" w:rsidTr="00022555">
        <w:trPr>
          <w:trHeight w:val="724"/>
        </w:trPr>
        <w:tc>
          <w:tcPr>
            <w:tcW w:w="973" w:type="dxa"/>
            <w:vAlign w:val="bottom"/>
          </w:tcPr>
          <w:p w14:paraId="43A054CB" w14:textId="77777777" w:rsidR="00A45299" w:rsidRDefault="00A45299" w:rsidP="00A42B16">
            <w:pPr>
              <w:keepNext/>
              <w:keepLines/>
            </w:pPr>
          </w:p>
        </w:tc>
        <w:tc>
          <w:tcPr>
            <w:tcW w:w="3215" w:type="dxa"/>
            <w:vAlign w:val="bottom"/>
          </w:tcPr>
          <w:p w14:paraId="78E1D891" w14:textId="77777777" w:rsidR="00A45299" w:rsidRDefault="00A45299" w:rsidP="00A42B16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14:paraId="0B3E374D" w14:textId="77777777" w:rsidR="00A45299" w:rsidRDefault="00A45299" w:rsidP="00A42B16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14:paraId="6CDC4BED" w14:textId="77777777" w:rsidR="00A45299" w:rsidRDefault="00A45299" w:rsidP="00A42B16">
            <w:pPr>
              <w:keepNext/>
              <w:keepLines/>
            </w:pPr>
          </w:p>
        </w:tc>
        <w:tc>
          <w:tcPr>
            <w:tcW w:w="3215" w:type="dxa"/>
            <w:vAlign w:val="bottom"/>
          </w:tcPr>
          <w:p w14:paraId="5A59C3D3" w14:textId="77777777" w:rsidR="00A45299" w:rsidRDefault="00A45299" w:rsidP="00A42B16">
            <w:pPr>
              <w:keepNext/>
              <w:keepLines/>
            </w:pPr>
          </w:p>
        </w:tc>
      </w:tr>
      <w:tr w:rsidR="00A45299" w14:paraId="75AC105C" w14:textId="77777777" w:rsidTr="00022555">
        <w:trPr>
          <w:trHeight w:val="360"/>
        </w:trPr>
        <w:tc>
          <w:tcPr>
            <w:tcW w:w="973" w:type="dxa"/>
            <w:vAlign w:val="bottom"/>
          </w:tcPr>
          <w:p w14:paraId="46E4624F" w14:textId="77777777" w:rsidR="00A45299" w:rsidRDefault="00A45299" w:rsidP="00A42B16">
            <w:pPr>
              <w:keepNext/>
              <w:keepLines/>
            </w:pPr>
            <w:sdt>
              <w:sdtPr>
                <w:alias w:val="Name:"/>
                <w:tag w:val="Name:"/>
                <w:id w:val="-395903078"/>
                <w:placeholder>
                  <w:docPart w:val="FFBB757432974AFBA47383C212FEF390"/>
                </w:placeholder>
                <w:temporary/>
                <w:showingPlcHdr/>
                <w15:appearance w15:val="hidden"/>
              </w:sdtPr>
              <w:sdtContent>
                <w:r w:rsidRPr="00976A49">
                  <w:t>Name:</w:t>
                </w:r>
              </w:sdtContent>
            </w:sdt>
          </w:p>
        </w:tc>
        <w:tc>
          <w:tcPr>
            <w:tcW w:w="3215" w:type="dxa"/>
            <w:tcBorders>
              <w:bottom w:val="single" w:sz="2" w:space="0" w:color="4472C4" w:themeColor="accent1"/>
            </w:tcBorders>
            <w:vAlign w:val="bottom"/>
          </w:tcPr>
          <w:p w14:paraId="429C394E" w14:textId="54332846" w:rsidR="00A45299" w:rsidRPr="00021296" w:rsidRDefault="00312B99" w:rsidP="00A42B16">
            <w:pPr>
              <w:keepNext/>
              <w:keepLine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Rosa Hulbert</w:t>
            </w:r>
          </w:p>
        </w:tc>
        <w:tc>
          <w:tcPr>
            <w:tcW w:w="803" w:type="dxa"/>
            <w:vAlign w:val="bottom"/>
          </w:tcPr>
          <w:p w14:paraId="7E4F3F8C" w14:textId="77777777" w:rsidR="00A45299" w:rsidRDefault="00A45299" w:rsidP="00A42B16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14:paraId="4145D260" w14:textId="77777777" w:rsidR="00A45299" w:rsidRDefault="00A45299" w:rsidP="00A42B16">
            <w:pPr>
              <w:keepNext/>
              <w:keepLines/>
            </w:pPr>
            <w:sdt>
              <w:sdtPr>
                <w:alias w:val="Name:"/>
                <w:tag w:val="Name:"/>
                <w:id w:val="-1952394560"/>
                <w:placeholder>
                  <w:docPart w:val="99D254D5151F4AE08DD15039A47C5591"/>
                </w:placeholder>
                <w:temporary/>
                <w:showingPlcHdr/>
                <w15:appearance w15:val="hidden"/>
              </w:sdtPr>
              <w:sdtContent>
                <w:r w:rsidRPr="00976A49">
                  <w:t>Name:</w:t>
                </w:r>
              </w:sdtContent>
            </w:sdt>
          </w:p>
        </w:tc>
        <w:tc>
          <w:tcPr>
            <w:tcW w:w="3215" w:type="dxa"/>
            <w:tcBorders>
              <w:bottom w:val="single" w:sz="2" w:space="0" w:color="4472C4" w:themeColor="accent1"/>
            </w:tcBorders>
            <w:vAlign w:val="bottom"/>
          </w:tcPr>
          <w:p w14:paraId="2EA471BC" w14:textId="0E914402" w:rsidR="00A45299" w:rsidRPr="00021296" w:rsidRDefault="00A45299" w:rsidP="00A42B16">
            <w:pPr>
              <w:keepNext/>
              <w:keepLines/>
              <w:rPr>
                <w:sz w:val="24"/>
                <w:szCs w:val="24"/>
              </w:rPr>
            </w:pPr>
          </w:p>
        </w:tc>
      </w:tr>
      <w:tr w:rsidR="00A45299" w14:paraId="0AFD73D3" w14:textId="77777777" w:rsidTr="00022555">
        <w:trPr>
          <w:trHeight w:val="360"/>
        </w:trPr>
        <w:tc>
          <w:tcPr>
            <w:tcW w:w="973" w:type="dxa"/>
            <w:vAlign w:val="bottom"/>
          </w:tcPr>
          <w:p w14:paraId="64FC9C2B" w14:textId="77777777" w:rsidR="00A45299" w:rsidRDefault="00A45299" w:rsidP="00A42B16">
            <w:r w:rsidRPr="00976A49">
              <w:t>Signature</w:t>
            </w:r>
            <w:r>
              <w:t>:</w:t>
            </w:r>
          </w:p>
        </w:tc>
        <w:tc>
          <w:tcPr>
            <w:tcW w:w="321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vAlign w:val="bottom"/>
          </w:tcPr>
          <w:p w14:paraId="4A001C79" w14:textId="5165584D" w:rsidR="00A45299" w:rsidRPr="00951464" w:rsidRDefault="00312B99" w:rsidP="00A42B16">
            <w:pPr>
              <w:rPr>
                <w:rFonts w:ascii="Brush Script MT" w:hAnsi="Brush Script MT"/>
                <w:sz w:val="28"/>
                <w:szCs w:val="28"/>
              </w:rPr>
            </w:pPr>
            <w:r>
              <w:rPr>
                <w:rFonts w:ascii="Brush Script MT" w:hAnsi="Brush Script MT"/>
                <w:sz w:val="28"/>
                <w:szCs w:val="28"/>
              </w:rPr>
              <w:t>Rosa Mistica Hulbert</w:t>
            </w:r>
          </w:p>
        </w:tc>
        <w:tc>
          <w:tcPr>
            <w:tcW w:w="803" w:type="dxa"/>
            <w:vAlign w:val="bottom"/>
          </w:tcPr>
          <w:p w14:paraId="01513BA8" w14:textId="77777777" w:rsidR="00A45299" w:rsidRDefault="00A45299" w:rsidP="00A42B16"/>
        </w:tc>
        <w:tc>
          <w:tcPr>
            <w:tcW w:w="884" w:type="dxa"/>
            <w:vAlign w:val="bottom"/>
          </w:tcPr>
          <w:p w14:paraId="246A4C83" w14:textId="3F621DAF" w:rsidR="00A45299" w:rsidRPr="00976A49" w:rsidRDefault="00A45299" w:rsidP="00A42B16">
            <w:r w:rsidRPr="00976A49">
              <w:t>Signature</w:t>
            </w:r>
          </w:p>
        </w:tc>
        <w:tc>
          <w:tcPr>
            <w:tcW w:w="321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vAlign w:val="bottom"/>
          </w:tcPr>
          <w:p w14:paraId="1D060513" w14:textId="77777777" w:rsidR="00A45299" w:rsidRPr="00976A49" w:rsidRDefault="00A45299" w:rsidP="00A42B16">
            <w:pPr>
              <w:rPr>
                <w:rFonts w:ascii="Blackadder ITC" w:hAnsi="Blackadder ITC"/>
              </w:rPr>
            </w:pPr>
          </w:p>
        </w:tc>
      </w:tr>
      <w:tr w:rsidR="00A45299" w14:paraId="2A41ED15" w14:textId="77777777" w:rsidTr="00022555">
        <w:trPr>
          <w:trHeight w:val="360"/>
        </w:trPr>
        <w:tc>
          <w:tcPr>
            <w:tcW w:w="973" w:type="dxa"/>
            <w:vAlign w:val="bottom"/>
          </w:tcPr>
          <w:p w14:paraId="38510D2E" w14:textId="77777777" w:rsidR="00A45299" w:rsidRDefault="00A45299" w:rsidP="00A42B16">
            <w:r>
              <w:t>Date:</w:t>
            </w:r>
          </w:p>
        </w:tc>
        <w:tc>
          <w:tcPr>
            <w:tcW w:w="321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vAlign w:val="bottom"/>
          </w:tcPr>
          <w:p w14:paraId="18735D4A" w14:textId="4F0F4B9E" w:rsidR="00A45299" w:rsidRPr="00951464" w:rsidRDefault="00654561" w:rsidP="00A42B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85F75">
              <w:rPr>
                <w:sz w:val="24"/>
                <w:szCs w:val="24"/>
              </w:rPr>
              <w:t>3/13/2024</w:t>
            </w:r>
          </w:p>
        </w:tc>
        <w:tc>
          <w:tcPr>
            <w:tcW w:w="803" w:type="dxa"/>
            <w:vAlign w:val="bottom"/>
          </w:tcPr>
          <w:p w14:paraId="1CCEAB43" w14:textId="77777777" w:rsidR="00A45299" w:rsidRPr="00976A49" w:rsidRDefault="00A45299" w:rsidP="00A42B16"/>
        </w:tc>
        <w:tc>
          <w:tcPr>
            <w:tcW w:w="884" w:type="dxa"/>
            <w:vAlign w:val="bottom"/>
          </w:tcPr>
          <w:p w14:paraId="3F8CF8D7" w14:textId="77777777" w:rsidR="00A45299" w:rsidRPr="00976A49" w:rsidRDefault="00A45299" w:rsidP="00A42B16">
            <w:r>
              <w:t>Date:</w:t>
            </w:r>
          </w:p>
        </w:tc>
        <w:tc>
          <w:tcPr>
            <w:tcW w:w="321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vAlign w:val="bottom"/>
          </w:tcPr>
          <w:p w14:paraId="1E331F3B" w14:textId="77777777" w:rsidR="00A45299" w:rsidRPr="00976A49" w:rsidRDefault="00A45299" w:rsidP="00A42B16"/>
        </w:tc>
      </w:tr>
    </w:tbl>
    <w:p w14:paraId="7AF66EC7" w14:textId="6AC41063" w:rsidR="00715272" w:rsidRPr="00E77894" w:rsidRDefault="00715272" w:rsidP="000E356B">
      <w:pPr>
        <w:rPr>
          <w:rFonts w:ascii="Century Gothic" w:hAnsi="Century Gothic" w:cs="Arial"/>
          <w:b/>
        </w:rPr>
      </w:pPr>
      <w:r w:rsidRPr="000E356B">
        <w:rPr>
          <w:rFonts w:ascii="Century Gothic" w:hAnsi="Century Gothic" w:cs="Arial"/>
          <w:sz w:val="36"/>
          <w:szCs w:val="36"/>
        </w:rPr>
        <w:br w:type="page"/>
      </w:r>
    </w:p>
    <w:p w14:paraId="5B04BA2F" w14:textId="77777777" w:rsidR="00715272" w:rsidRDefault="00715272" w:rsidP="00715272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5F677A82" w14:textId="77777777" w:rsidR="00715272" w:rsidRPr="004054B7" w:rsidRDefault="00715272" w:rsidP="00715272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7BB16F25" w14:textId="77777777" w:rsidR="00715272" w:rsidRPr="006B5ECE" w:rsidRDefault="00715272" w:rsidP="00715272">
      <w:pPr>
        <w:rPr>
          <w:rFonts w:ascii="Century Gothic" w:hAnsi="Century Gothic"/>
          <w:b/>
          <w:color w:val="A6A6A6" w:themeColor="background1" w:themeShade="A6"/>
          <w:sz w:val="32"/>
          <w:szCs w:val="44"/>
        </w:rPr>
      </w:pPr>
    </w:p>
    <w:p w14:paraId="6101CC82" w14:textId="77777777" w:rsidR="006E2588" w:rsidRDefault="006E2588" w:rsidP="00715272">
      <w:pPr>
        <w:tabs>
          <w:tab w:val="left" w:pos="911"/>
        </w:tabs>
        <w:rPr>
          <w:rFonts w:ascii="Century Gothic" w:hAnsi="Century Gothic" w:cs="Arial"/>
          <w:sz w:val="36"/>
          <w:szCs w:val="36"/>
        </w:rPr>
      </w:pPr>
    </w:p>
    <w:p w14:paraId="1D0F90FD" w14:textId="77777777" w:rsidR="00715272" w:rsidRPr="00715272" w:rsidRDefault="00715272" w:rsidP="00715272">
      <w:pPr>
        <w:tabs>
          <w:tab w:val="left" w:pos="911"/>
        </w:tabs>
        <w:rPr>
          <w:rFonts w:ascii="Century Gothic" w:hAnsi="Century Gothic" w:cs="Arial"/>
          <w:sz w:val="36"/>
          <w:szCs w:val="36"/>
        </w:rPr>
      </w:pPr>
    </w:p>
    <w:sectPr w:rsidR="00715272" w:rsidRPr="00715272" w:rsidSect="0047708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A3CA" w14:textId="77777777" w:rsidR="0047708D" w:rsidRDefault="0047708D" w:rsidP="00B01A05">
      <w:r>
        <w:separator/>
      </w:r>
    </w:p>
  </w:endnote>
  <w:endnote w:type="continuationSeparator" w:id="0">
    <w:p w14:paraId="399DBC75" w14:textId="77777777" w:rsidR="0047708D" w:rsidRDefault="0047708D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6B0C" w14:textId="77777777" w:rsidR="0047708D" w:rsidRDefault="0047708D" w:rsidP="00B01A05">
      <w:r>
        <w:separator/>
      </w:r>
    </w:p>
  </w:footnote>
  <w:footnote w:type="continuationSeparator" w:id="0">
    <w:p w14:paraId="00957647" w14:textId="77777777" w:rsidR="0047708D" w:rsidRDefault="0047708D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6DAD"/>
    <w:multiLevelType w:val="hybridMultilevel"/>
    <w:tmpl w:val="B6C8B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305"/>
    <w:multiLevelType w:val="hybridMultilevel"/>
    <w:tmpl w:val="F9E6A8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00750"/>
    <w:multiLevelType w:val="multilevel"/>
    <w:tmpl w:val="518E3C62"/>
    <w:lvl w:ilvl="0">
      <w:start w:val="1"/>
      <w:numFmt w:val="decimal"/>
      <w:lvlText w:val="%1.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6E7038C"/>
    <w:multiLevelType w:val="hybridMultilevel"/>
    <w:tmpl w:val="0544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F65EA"/>
    <w:multiLevelType w:val="hybridMultilevel"/>
    <w:tmpl w:val="C76C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B4B8A"/>
    <w:multiLevelType w:val="hybridMultilevel"/>
    <w:tmpl w:val="941E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D4432"/>
    <w:multiLevelType w:val="multilevel"/>
    <w:tmpl w:val="EE70EB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0B211E"/>
    <w:multiLevelType w:val="multilevel"/>
    <w:tmpl w:val="6ADCEFE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B3E270D"/>
    <w:multiLevelType w:val="hybridMultilevel"/>
    <w:tmpl w:val="A72A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D0E9F"/>
    <w:multiLevelType w:val="multilevel"/>
    <w:tmpl w:val="170A49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9D7204"/>
    <w:multiLevelType w:val="hybridMultilevel"/>
    <w:tmpl w:val="30DA8B7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461822">
    <w:abstractNumId w:val="5"/>
  </w:num>
  <w:num w:numId="2" w16cid:durableId="547107617">
    <w:abstractNumId w:val="4"/>
  </w:num>
  <w:num w:numId="3" w16cid:durableId="2012104845">
    <w:abstractNumId w:val="9"/>
  </w:num>
  <w:num w:numId="4" w16cid:durableId="484590531">
    <w:abstractNumId w:val="7"/>
  </w:num>
  <w:num w:numId="5" w16cid:durableId="607391418">
    <w:abstractNumId w:val="6"/>
  </w:num>
  <w:num w:numId="6" w16cid:durableId="2025940211">
    <w:abstractNumId w:val="2"/>
  </w:num>
  <w:num w:numId="7" w16cid:durableId="1754813050">
    <w:abstractNumId w:val="8"/>
  </w:num>
  <w:num w:numId="8" w16cid:durableId="416250324">
    <w:abstractNumId w:val="0"/>
  </w:num>
  <w:num w:numId="9" w16cid:durableId="730618996">
    <w:abstractNumId w:val="1"/>
  </w:num>
  <w:num w:numId="10" w16cid:durableId="1632829479">
    <w:abstractNumId w:val="10"/>
  </w:num>
  <w:num w:numId="11" w16cid:durableId="1907298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29"/>
    <w:rsid w:val="00007F21"/>
    <w:rsid w:val="00011532"/>
    <w:rsid w:val="00060732"/>
    <w:rsid w:val="00076519"/>
    <w:rsid w:val="000B13F9"/>
    <w:rsid w:val="000B3EC3"/>
    <w:rsid w:val="000C5AA8"/>
    <w:rsid w:val="000E356B"/>
    <w:rsid w:val="000F620E"/>
    <w:rsid w:val="000F724B"/>
    <w:rsid w:val="00123B4D"/>
    <w:rsid w:val="001265AC"/>
    <w:rsid w:val="001370CA"/>
    <w:rsid w:val="0015252A"/>
    <w:rsid w:val="0017061F"/>
    <w:rsid w:val="00170AA7"/>
    <w:rsid w:val="001A6CD5"/>
    <w:rsid w:val="001D0C26"/>
    <w:rsid w:val="001D2BDF"/>
    <w:rsid w:val="001D6BFA"/>
    <w:rsid w:val="001E54F1"/>
    <w:rsid w:val="00201E45"/>
    <w:rsid w:val="00215797"/>
    <w:rsid w:val="0022355D"/>
    <w:rsid w:val="00243542"/>
    <w:rsid w:val="0028775F"/>
    <w:rsid w:val="00291333"/>
    <w:rsid w:val="002F2E27"/>
    <w:rsid w:val="003012E4"/>
    <w:rsid w:val="0030159D"/>
    <w:rsid w:val="003056D8"/>
    <w:rsid w:val="00312B99"/>
    <w:rsid w:val="00315F44"/>
    <w:rsid w:val="003373FD"/>
    <w:rsid w:val="00341113"/>
    <w:rsid w:val="00345A2B"/>
    <w:rsid w:val="003632AB"/>
    <w:rsid w:val="003756FC"/>
    <w:rsid w:val="003821D8"/>
    <w:rsid w:val="00385378"/>
    <w:rsid w:val="0039276F"/>
    <w:rsid w:val="00397200"/>
    <w:rsid w:val="003A0BEC"/>
    <w:rsid w:val="003A19F8"/>
    <w:rsid w:val="003B20F5"/>
    <w:rsid w:val="003C7519"/>
    <w:rsid w:val="003D5F13"/>
    <w:rsid w:val="003D60BB"/>
    <w:rsid w:val="00404EFD"/>
    <w:rsid w:val="004070CA"/>
    <w:rsid w:val="004130DC"/>
    <w:rsid w:val="0041362E"/>
    <w:rsid w:val="00413A67"/>
    <w:rsid w:val="00413FBF"/>
    <w:rsid w:val="00422EF5"/>
    <w:rsid w:val="004320E2"/>
    <w:rsid w:val="004477CE"/>
    <w:rsid w:val="004573E2"/>
    <w:rsid w:val="004650F7"/>
    <w:rsid w:val="00466392"/>
    <w:rsid w:val="0047708D"/>
    <w:rsid w:val="004C446E"/>
    <w:rsid w:val="004D6163"/>
    <w:rsid w:val="004E519D"/>
    <w:rsid w:val="00504B05"/>
    <w:rsid w:val="00510281"/>
    <w:rsid w:val="00525C76"/>
    <w:rsid w:val="005308C1"/>
    <w:rsid w:val="00577730"/>
    <w:rsid w:val="005933BC"/>
    <w:rsid w:val="005F07DB"/>
    <w:rsid w:val="005F1965"/>
    <w:rsid w:val="005F34C6"/>
    <w:rsid w:val="00607423"/>
    <w:rsid w:val="00654561"/>
    <w:rsid w:val="00663410"/>
    <w:rsid w:val="00672E4E"/>
    <w:rsid w:val="006768F5"/>
    <w:rsid w:val="006B27FA"/>
    <w:rsid w:val="006B7D34"/>
    <w:rsid w:val="006E2588"/>
    <w:rsid w:val="006E697C"/>
    <w:rsid w:val="006F5384"/>
    <w:rsid w:val="00715272"/>
    <w:rsid w:val="00715501"/>
    <w:rsid w:val="00723F65"/>
    <w:rsid w:val="00726B17"/>
    <w:rsid w:val="00732EB5"/>
    <w:rsid w:val="007412B5"/>
    <w:rsid w:val="007657DB"/>
    <w:rsid w:val="0077206D"/>
    <w:rsid w:val="00776A0F"/>
    <w:rsid w:val="007C52FA"/>
    <w:rsid w:val="007C791E"/>
    <w:rsid w:val="007D4544"/>
    <w:rsid w:val="007D6F5A"/>
    <w:rsid w:val="007E1A58"/>
    <w:rsid w:val="00815C0B"/>
    <w:rsid w:val="00816A2C"/>
    <w:rsid w:val="00817A9F"/>
    <w:rsid w:val="00825D11"/>
    <w:rsid w:val="00837C78"/>
    <w:rsid w:val="008430B8"/>
    <w:rsid w:val="008446D0"/>
    <w:rsid w:val="00864247"/>
    <w:rsid w:val="00874870"/>
    <w:rsid w:val="00877ABA"/>
    <w:rsid w:val="00877CEF"/>
    <w:rsid w:val="008C7596"/>
    <w:rsid w:val="008D4662"/>
    <w:rsid w:val="008D7C0F"/>
    <w:rsid w:val="008D7FE9"/>
    <w:rsid w:val="008E072F"/>
    <w:rsid w:val="0091097D"/>
    <w:rsid w:val="009174C6"/>
    <w:rsid w:val="00924F0D"/>
    <w:rsid w:val="00936B78"/>
    <w:rsid w:val="00970B23"/>
    <w:rsid w:val="00971502"/>
    <w:rsid w:val="00982CCE"/>
    <w:rsid w:val="00985F75"/>
    <w:rsid w:val="00996E36"/>
    <w:rsid w:val="009A6136"/>
    <w:rsid w:val="009A7916"/>
    <w:rsid w:val="009E0257"/>
    <w:rsid w:val="00A16DC8"/>
    <w:rsid w:val="00A23C0A"/>
    <w:rsid w:val="00A42B16"/>
    <w:rsid w:val="00A45299"/>
    <w:rsid w:val="00A45630"/>
    <w:rsid w:val="00A623D9"/>
    <w:rsid w:val="00A629C5"/>
    <w:rsid w:val="00A639BD"/>
    <w:rsid w:val="00A95A2D"/>
    <w:rsid w:val="00AA5244"/>
    <w:rsid w:val="00AB68EB"/>
    <w:rsid w:val="00AC1FED"/>
    <w:rsid w:val="00AC58B1"/>
    <w:rsid w:val="00AD3889"/>
    <w:rsid w:val="00AD7D94"/>
    <w:rsid w:val="00AF23A2"/>
    <w:rsid w:val="00B01A05"/>
    <w:rsid w:val="00B032B3"/>
    <w:rsid w:val="00B0331B"/>
    <w:rsid w:val="00B15530"/>
    <w:rsid w:val="00B41AF3"/>
    <w:rsid w:val="00B42F2B"/>
    <w:rsid w:val="00B479F0"/>
    <w:rsid w:val="00B5255C"/>
    <w:rsid w:val="00B6710A"/>
    <w:rsid w:val="00B81FEF"/>
    <w:rsid w:val="00B84EE5"/>
    <w:rsid w:val="00B87097"/>
    <w:rsid w:val="00B87254"/>
    <w:rsid w:val="00BC003D"/>
    <w:rsid w:val="00BD4689"/>
    <w:rsid w:val="00BD62A4"/>
    <w:rsid w:val="00BE0733"/>
    <w:rsid w:val="00BF26EE"/>
    <w:rsid w:val="00BF2F16"/>
    <w:rsid w:val="00C00E51"/>
    <w:rsid w:val="00C03E15"/>
    <w:rsid w:val="00C2407C"/>
    <w:rsid w:val="00C32895"/>
    <w:rsid w:val="00C63C7E"/>
    <w:rsid w:val="00C63FF6"/>
    <w:rsid w:val="00C64B88"/>
    <w:rsid w:val="00C6622C"/>
    <w:rsid w:val="00C74129"/>
    <w:rsid w:val="00C7584B"/>
    <w:rsid w:val="00CA1604"/>
    <w:rsid w:val="00CA64DD"/>
    <w:rsid w:val="00CC4106"/>
    <w:rsid w:val="00CC5010"/>
    <w:rsid w:val="00CE76B7"/>
    <w:rsid w:val="00D054BC"/>
    <w:rsid w:val="00D106E0"/>
    <w:rsid w:val="00D252D8"/>
    <w:rsid w:val="00D25903"/>
    <w:rsid w:val="00D37C2B"/>
    <w:rsid w:val="00D53D76"/>
    <w:rsid w:val="00D67F79"/>
    <w:rsid w:val="00D8447E"/>
    <w:rsid w:val="00DB0ED7"/>
    <w:rsid w:val="00DB66AD"/>
    <w:rsid w:val="00DC2499"/>
    <w:rsid w:val="00DD0E98"/>
    <w:rsid w:val="00DD1435"/>
    <w:rsid w:val="00E109AA"/>
    <w:rsid w:val="00E1627C"/>
    <w:rsid w:val="00E179CC"/>
    <w:rsid w:val="00E24AAE"/>
    <w:rsid w:val="00E416A6"/>
    <w:rsid w:val="00E451E6"/>
    <w:rsid w:val="00E56D40"/>
    <w:rsid w:val="00E5745E"/>
    <w:rsid w:val="00E60D3D"/>
    <w:rsid w:val="00E77894"/>
    <w:rsid w:val="00EA118B"/>
    <w:rsid w:val="00EA23E2"/>
    <w:rsid w:val="00EB24B7"/>
    <w:rsid w:val="00EC582E"/>
    <w:rsid w:val="00EC7767"/>
    <w:rsid w:val="00F17B96"/>
    <w:rsid w:val="00F5508E"/>
    <w:rsid w:val="00F60CD9"/>
    <w:rsid w:val="00F66D70"/>
    <w:rsid w:val="00F906F0"/>
    <w:rsid w:val="00FA481A"/>
    <w:rsid w:val="00FA79EB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77DC3A"/>
  <w14:defaultImageDpi w14:val="32767"/>
  <w15:docId w15:val="{FFCA54EB-8976-4BD3-B1F1-E7B43D10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3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D616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E2588"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rsid w:val="0071527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next w:val="Normal"/>
    <w:uiPriority w:val="2"/>
    <w:qFormat/>
    <w:rsid w:val="00D37C2B"/>
    <w:pPr>
      <w:spacing w:before="80" w:after="60"/>
    </w:pPr>
    <w:rPr>
      <w:rFonts w:asciiTheme="majorHAnsi" w:eastAsiaTheme="majorEastAsia" w:hAnsiTheme="majorHAnsi" w:cs="Times New Roman (Headings CS)"/>
      <w:caps/>
      <w:color w:val="2F5496" w:themeColor="accent1" w:themeShade="BF"/>
      <w:spacing w:val="10"/>
      <w:sz w:val="16"/>
      <w:szCs w:val="20"/>
      <w:lang w:eastAsia="ja-JP"/>
    </w:rPr>
  </w:style>
  <w:style w:type="table" w:customStyle="1" w:styleId="SignatureTable">
    <w:name w:val="Signature Table"/>
    <w:basedOn w:val="TableNormal"/>
    <w:uiPriority w:val="99"/>
    <w:rsid w:val="00D37C2B"/>
    <w:rPr>
      <w:rFonts w:eastAsiaTheme="minorEastAsia"/>
      <w:color w:val="44546A" w:themeColor="text2"/>
      <w:sz w:val="20"/>
      <w:szCs w:val="20"/>
      <w:lang w:eastAsia="ja-JP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ono\Downloads\IC-Statement-of-Work-Outline-Template-8719_WORD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BB757432974AFBA47383C212FEF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289B-96D1-47B6-B1C8-3E5E1D576267}"/>
      </w:docPartPr>
      <w:docPartBody>
        <w:p w:rsidR="00000000" w:rsidRDefault="009849BC" w:rsidP="009849BC">
          <w:pPr>
            <w:pStyle w:val="FFBB757432974AFBA47383C212FEF390"/>
          </w:pPr>
          <w:bookmarkStart w:id="0" w:name="OLE_LINK4"/>
          <w:bookmarkStart w:id="1" w:name="OLE_LINK3"/>
          <w:bookmarkEnd w:id="0"/>
          <w:bookmarkEnd w:id="1"/>
          <w:r>
            <w:t>Name:</w:t>
          </w:r>
        </w:p>
      </w:docPartBody>
    </w:docPart>
    <w:docPart>
      <w:docPartPr>
        <w:name w:val="99D254D5151F4AE08DD15039A47C5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3678A-C240-41EF-B505-7BD5DFC2A963}"/>
      </w:docPartPr>
      <w:docPartBody>
        <w:p w:rsidR="00000000" w:rsidRDefault="009849BC" w:rsidP="009849BC">
          <w:pPr>
            <w:pStyle w:val="99D254D5151F4AE08DD15039A47C5591"/>
          </w:pPr>
          <w:r>
            <w:t>Name: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BC"/>
    <w:rsid w:val="009849BC"/>
    <w:rsid w:val="00C0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130010A1614705B1FEB31EA96D479D">
    <w:name w:val="82130010A1614705B1FEB31EA96D479D"/>
    <w:rsid w:val="009849BC"/>
  </w:style>
  <w:style w:type="paragraph" w:customStyle="1" w:styleId="C54A8E85DB854E2DB76FD56C795E8C5D">
    <w:name w:val="C54A8E85DB854E2DB76FD56C795E8C5D"/>
    <w:rsid w:val="009849BC"/>
  </w:style>
  <w:style w:type="paragraph" w:customStyle="1" w:styleId="FFBB757432974AFBA47383C212FEF390">
    <w:name w:val="FFBB757432974AFBA47383C212FEF390"/>
    <w:rsid w:val="009849BC"/>
  </w:style>
  <w:style w:type="paragraph" w:customStyle="1" w:styleId="99D254D5151F4AE08DD15039A47C5591">
    <w:name w:val="99D254D5151F4AE08DD15039A47C5591"/>
    <w:rsid w:val="00984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IC-Statement-of-Work-Outline-Template-8719_WORD(1)</Template>
  <TotalTime>88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Mistica Hulbert</dc:creator>
  <cp:lastModifiedBy>Rosa Mistica Hulbert</cp:lastModifiedBy>
  <cp:revision>86</cp:revision>
  <dcterms:created xsi:type="dcterms:W3CDTF">2023-05-18T08:43:00Z</dcterms:created>
  <dcterms:modified xsi:type="dcterms:W3CDTF">2024-03-14T03:50:00Z</dcterms:modified>
</cp:coreProperties>
</file>